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30C" w:rsidRDefault="00BB030C" w:rsidP="00BF6888">
      <w:pPr>
        <w:pStyle w:val="papertitle"/>
      </w:pPr>
      <w:proofErr w:type="spellStart"/>
      <w:r>
        <w:t>Na</w:t>
      </w:r>
      <w:bookmarkStart w:id="0" w:name="_GoBack"/>
      <w:bookmarkEnd w:id="0"/>
      <w:r>
        <w:t>dpis</w:t>
      </w:r>
      <w:proofErr w:type="spellEnd"/>
    </w:p>
    <w:p w:rsidR="00BB030C" w:rsidRDefault="00BB030C" w:rsidP="00BB030C">
      <w:proofErr w:type="spellStart"/>
      <w:r>
        <w:t>Podnadpis</w:t>
      </w:r>
      <w:proofErr w:type="spellEnd"/>
    </w:p>
    <w:p w:rsidR="00BF6888" w:rsidRPr="00BF6888" w:rsidRDefault="00BF6888" w:rsidP="00BF6888">
      <w:pPr>
        <w:pStyle w:val="text"/>
        <w:rPr>
          <w:lang w:eastAsia="sk-SK"/>
        </w:rPr>
      </w:pPr>
      <w:r w:rsidRPr="00BF6888">
        <w:rPr>
          <w:lang w:eastAsia="sk-SK"/>
        </w:rPr>
        <w:t>V získanom DOCX súbore kliknite pravým tlačidlom na nadpis časti na prvej úrovni. Z kontextového menu vyberte voľbu Styles a z nej Apply Styles…, a potom Modify… V otvorenom dialógovom okne Modify Style zmeňte písmo, jeho veľkosť alebo vlastnosti odseku (všimnite si tlačidlo Format vľavo dole). Nastavenia potvrďte tlačidlom OK. V dokumente by sa mali zmeniť všetky nadpisy prvej úrovne. To isté zopakujte pre nadpisy druhej úrovne a bežný text.</w:t>
      </w:r>
    </w:p>
    <w:p w:rsidR="00BB030C" w:rsidRDefault="00BF6888" w:rsidP="00BB030C">
      <w:proofErr w:type="spellStart"/>
      <w:r>
        <w:t>P</w:t>
      </w:r>
      <w:r w:rsidR="00BB030C">
        <w:t>odnadpis</w:t>
      </w:r>
      <w:proofErr w:type="spellEnd"/>
    </w:p>
    <w:p w:rsidR="00BF6888" w:rsidRPr="00BF6888" w:rsidRDefault="00BF6888" w:rsidP="00BF6888">
      <w:pPr>
        <w:pStyle w:val="text"/>
        <w:rPr>
          <w:lang w:val="sk-SK" w:eastAsia="sk-SK"/>
        </w:rPr>
      </w:pPr>
      <w:r w:rsidRPr="00BF6888">
        <w:rPr>
          <w:lang w:eastAsia="sk-SK"/>
        </w:rPr>
        <w:t>Vytvorte nový dokument v MS Worde a uložte ho v štandardnom formáte DOCX. Vytvorte krátky obsah dokumentu (nemusí byť zmysluplný) tak, aby dokument mal názov, niekoľko časti prvej úrovne, niekoľko časti druhej úrovne a bežný text. Použite pritom zodpovedajúce štýly výberom z panela nástrojov Styles zo záložky Home: Title, Heading 1, Heading 2 a Normal. Všimnite si, že po zadaní nadpisu dokumentu (Title) alebo nadpisu časti (Heading 1, 2 atď.) a stlačení Enter, automaticky nasleduje odsek v štýle Normal (bežný text). Paletu štýlov v dokumente môžete zobraziť stlačením CTRL-SHIFT-ALT-S. Dialóg na aplikáciu a modifikáciu štýlu môžete vyvolať stlačením CTRL-SHIFT-S.</w:t>
      </w:r>
    </w:p>
    <w:p w:rsidR="00BB030C" w:rsidRDefault="00BB030C" w:rsidP="00BF6888">
      <w:pPr>
        <w:pStyle w:val="papertitle"/>
      </w:pPr>
      <w:proofErr w:type="spellStart"/>
      <w:r>
        <w:t>Nadpis</w:t>
      </w:r>
      <w:proofErr w:type="spellEnd"/>
    </w:p>
    <w:p w:rsidR="00BF6888" w:rsidRDefault="00BF6888" w:rsidP="00BF6888">
      <w:proofErr w:type="spellStart"/>
      <w:r>
        <w:t>Podnadpis</w:t>
      </w:r>
      <w:proofErr w:type="spellEnd"/>
    </w:p>
    <w:p w:rsidR="00BF6888" w:rsidRPr="00BF6888" w:rsidRDefault="00BF6888" w:rsidP="00BF6888">
      <w:pPr>
        <w:pStyle w:val="text"/>
        <w:rPr>
          <w:lang w:val="sk-SK" w:eastAsia="sk-SK"/>
        </w:rPr>
      </w:pPr>
      <w:r w:rsidRPr="00BF6888">
        <w:rPr>
          <w:lang w:eastAsia="sk-SK"/>
        </w:rPr>
        <w:t>Zmeníme šablónu vytvoreného dokumentu na šablónu konferencie IIT.SRC. Z hlavného menu File vyberte voľbu Options. Otvorí sa dialógové okno Word Options. V ňom vyberte záložku Add-Ins (vľavo dole). V tejto záložke úplne dole nastavte voľbu Manage na Templates a kliknite na tlačidlo Go… Otvorí sa dialógové okno Templates and Add-ins. Kliknite na tlačidlo Attach… a vyberte súbor iit.src-2013.dot (budete sa musieť nastaviť do príslušného adresára) a voľbu potvrďte. V okne Templates and Add-ins označte voľbu Automatically update document styles a potvrďte zmenu kliknutím na tlačidlo OK. Všimnite si, ako sa štýl nadpisov a bežného textu vo vašom dokumente zmenil podľa šablóny konferencie IIT.SRC. Nadpis dokumentu sa však nezmenil. Problém je v tom, že šablóna IIT.SRC za týmto účelom definuje nie štýl Title, ale Paper Title. Zmeňte štýl nadpisu dokumentu ručne prostredníctvom samostatnej palety štýlov alebo cez záložku v menu Home.</w:t>
      </w:r>
    </w:p>
    <w:p w:rsidR="00BF6888" w:rsidRDefault="00BF6888" w:rsidP="00BF6888">
      <w:proofErr w:type="spellStart"/>
      <w:r>
        <w:t>Podnadpis</w:t>
      </w:r>
      <w:proofErr w:type="spellEnd"/>
    </w:p>
    <w:p w:rsidR="00BF6888" w:rsidRPr="00BF6888" w:rsidRDefault="00BF6888" w:rsidP="00BF6888">
      <w:pPr>
        <w:pStyle w:val="text"/>
      </w:pPr>
      <w:r>
        <w:rPr>
          <w:shd w:val="clear" w:color="auto" w:fill="FFFFFF"/>
        </w:rPr>
        <w:t xml:space="preserve">Pri práci s rozsiahlym dokumentom, zvlášť ak na ňom pracuje viac autorov, je výhodné dokument rozdeliť. Vytvorte dva dokumenty v MS Worde, ktoré budú obsahovať nejaký text. Vytvorte tretí dokument s textom alebo prázdny. Prepnite sa na panel nástrojov View a vyberte pohľad Outline. Vyberte voľbu Show Document. Okrem iného, zvidetľní sa voľba Insert. Vyberte ju a v dialógovom okne vyberte jeden z predpripravených dokumentov. Zopakujte pre druhý dokument. Prepnite sa späť do pohľadu Print Layout </w:t>
      </w:r>
      <w:r>
        <w:rPr>
          <w:shd w:val="clear" w:color="auto" w:fill="FFFFFF"/>
        </w:rPr>
        <w:lastRenderedPageBreak/>
        <w:t>a uvidíte obsah celého dokumentu. Zavrite hlavný dokument a znovu ho otvorte. Zobrazia sa len odkazy na poddokumenty. Na zobrazenie ich obsahu musíte v pohľade Outline vybrať voľbu Expand Subdocuments. Potom celý obsah uvidíte aj v pohľade Print Layout. Všimnite si v pohľade Print Layout (nezávisle od práce s dokumentom vo viacerých súboroch) tlačidlo ¶, ktorým môžete zobraziť neviditeľné znaky v dokumente (napr. zalomenie riadku &amp;endash</w:t>
      </w:r>
    </w:p>
    <w:p w:rsidR="00BB030C" w:rsidRPr="00BB030C" w:rsidRDefault="00BB030C" w:rsidP="00BB030C">
      <w:pPr>
        <w:pStyle w:val="text"/>
      </w:pPr>
    </w:p>
    <w:sectPr w:rsidR="00BB030C" w:rsidRPr="00BB030C" w:rsidSect="00BF6888">
      <w:pgSz w:w="11906" w:h="16838"/>
      <w:pgMar w:top="2948" w:right="2494" w:bottom="2948" w:left="2494" w:header="2381" w:footer="23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634A"/>
    <w:multiLevelType w:val="hybridMultilevel"/>
    <w:tmpl w:val="D222FA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B767C"/>
    <w:multiLevelType w:val="multilevel"/>
    <w:tmpl w:val="7B68C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3" w15:restartNumberingAfterBreak="0">
    <w:nsid w:val="274126E2"/>
    <w:multiLevelType w:val="multilevel"/>
    <w:tmpl w:val="DBA027AC"/>
    <w:lvl w:ilvl="0">
      <w:start w:val="1"/>
      <w:numFmt w:val="decimal"/>
      <w:pStyle w:val="nadpi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3A90C4D"/>
    <w:multiLevelType w:val="multilevel"/>
    <w:tmpl w:val="5196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357FF"/>
    <w:multiLevelType w:val="multilevel"/>
    <w:tmpl w:val="226C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048A1"/>
    <w:multiLevelType w:val="multilevel"/>
    <w:tmpl w:val="F816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2F45BE"/>
    <w:multiLevelType w:val="multilevel"/>
    <w:tmpl w:val="31E215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12" w15:restartNumberingAfterBreak="0">
    <w:nsid w:val="7FB92497"/>
    <w:multiLevelType w:val="hybridMultilevel"/>
    <w:tmpl w:val="9946846C"/>
    <w:lvl w:ilvl="0" w:tplc="40A6A56E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autoHyphenation/>
  <w:hyphenationZone w:val="425"/>
  <w:doNotHyphenateCaps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0C"/>
    <w:rsid w:val="00BB030C"/>
    <w:rsid w:val="00BF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943D"/>
  <w15:chartTrackingRefBased/>
  <w15:docId w15:val="{8A891DE9-1427-444A-841C-10CE2CE2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odnadpis"/>
    <w:qFormat/>
    <w:rsid w:val="00BF6888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0">
    <w:name w:val="heading 1"/>
    <w:basedOn w:val="Normal"/>
    <w:next w:val="p1a"/>
    <w:link w:val="Heading1Char"/>
    <w:unhideWhenUsed/>
    <w:qFormat/>
    <w:rsid w:val="00BF6888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link w:val="Heading2Char"/>
    <w:semiHidden/>
    <w:unhideWhenUsed/>
    <w:qFormat/>
    <w:rsid w:val="00BF6888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F6888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F6888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  <w:rsid w:val="00BF688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F6888"/>
  </w:style>
  <w:style w:type="paragraph" w:customStyle="1" w:styleId="nadpis">
    <w:name w:val="nadpis"/>
    <w:basedOn w:val="Normal"/>
    <w:next w:val="text"/>
    <w:link w:val="nadpisChar"/>
    <w:qFormat/>
    <w:rsid w:val="00BB030C"/>
    <w:pPr>
      <w:numPr>
        <w:numId w:val="1"/>
      </w:numPr>
    </w:pPr>
    <w:rPr>
      <w:b/>
      <w:i/>
      <w:sz w:val="28"/>
    </w:rPr>
  </w:style>
  <w:style w:type="paragraph" w:customStyle="1" w:styleId="text">
    <w:name w:val="text"/>
    <w:basedOn w:val="Normal"/>
    <w:link w:val="textChar"/>
    <w:qFormat/>
    <w:rsid w:val="00BB030C"/>
    <w:pPr>
      <w:ind w:firstLine="0"/>
    </w:pPr>
    <w:rPr>
      <w:i/>
    </w:rPr>
  </w:style>
  <w:style w:type="character" w:customStyle="1" w:styleId="nadpisChar">
    <w:name w:val="nadpis Char"/>
    <w:basedOn w:val="DefaultParagraphFont"/>
    <w:link w:val="nadpis"/>
    <w:rsid w:val="00BB030C"/>
    <w:rPr>
      <w:rFonts w:ascii="Times New Roman" w:hAnsi="Times New Roman"/>
      <w:b/>
      <w:sz w:val="28"/>
    </w:rPr>
  </w:style>
  <w:style w:type="character" w:customStyle="1" w:styleId="Heading1Char">
    <w:name w:val="Heading 1 Char"/>
    <w:basedOn w:val="DefaultParagraphFont"/>
    <w:link w:val="Heading10"/>
    <w:rsid w:val="00BF6888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textChar">
    <w:name w:val="text Char"/>
    <w:basedOn w:val="DefaultParagraphFont"/>
    <w:link w:val="text"/>
    <w:rsid w:val="00BB030C"/>
    <w:rPr>
      <w:rFonts w:ascii="Times New Roman" w:hAnsi="Times New Roman"/>
      <w:sz w:val="20"/>
    </w:rPr>
  </w:style>
  <w:style w:type="character" w:customStyle="1" w:styleId="Heading2Char">
    <w:name w:val="Heading 2 Char"/>
    <w:basedOn w:val="DefaultParagraphFont"/>
    <w:link w:val="Heading20"/>
    <w:semiHidden/>
    <w:rsid w:val="00BF6888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BF688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BF688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basedOn w:val="Normal"/>
    <w:rsid w:val="00BF6888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F6888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F6888"/>
    <w:pPr>
      <w:numPr>
        <w:numId w:val="11"/>
      </w:numPr>
    </w:pPr>
  </w:style>
  <w:style w:type="paragraph" w:customStyle="1" w:styleId="author">
    <w:name w:val="author"/>
    <w:basedOn w:val="Normal"/>
    <w:next w:val="address"/>
    <w:rsid w:val="00BF6888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rsid w:val="00BF6888"/>
    <w:pPr>
      <w:numPr>
        <w:numId w:val="9"/>
      </w:numPr>
      <w:spacing w:before="160" w:after="160"/>
      <w:contextualSpacing/>
    </w:pPr>
  </w:style>
  <w:style w:type="paragraph" w:customStyle="1" w:styleId="dashitem">
    <w:name w:val="dashitem"/>
    <w:basedOn w:val="Normal"/>
    <w:rsid w:val="00BF6888"/>
    <w:pPr>
      <w:numPr>
        <w:numId w:val="10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F6888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BF6888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F6888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sid w:val="00BF6888"/>
    <w:rPr>
      <w:position w:val="0"/>
      <w:vertAlign w:val="superscript"/>
    </w:rPr>
  </w:style>
  <w:style w:type="paragraph" w:styleId="Footer">
    <w:name w:val="footer"/>
    <w:basedOn w:val="Normal"/>
    <w:link w:val="FooterChar"/>
    <w:unhideWhenUsed/>
    <w:rsid w:val="00BF6888"/>
  </w:style>
  <w:style w:type="character" w:customStyle="1" w:styleId="FooterChar">
    <w:name w:val="Footer Char"/>
    <w:basedOn w:val="DefaultParagraphFont"/>
    <w:link w:val="Footer"/>
    <w:rsid w:val="00BF688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1">
    <w:name w:val="heading1"/>
    <w:basedOn w:val="Normal"/>
    <w:next w:val="p1a"/>
    <w:qFormat/>
    <w:rsid w:val="00BF6888"/>
    <w:pPr>
      <w:keepNext/>
      <w:keepLines/>
      <w:numPr>
        <w:numId w:val="12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BF6888"/>
    <w:pPr>
      <w:keepNext/>
      <w:keepLines/>
      <w:numPr>
        <w:ilvl w:val="1"/>
        <w:numId w:val="12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sid w:val="00BF6888"/>
    <w:rPr>
      <w:b/>
    </w:rPr>
  </w:style>
  <w:style w:type="character" w:customStyle="1" w:styleId="heading40">
    <w:name w:val="heading4"/>
    <w:basedOn w:val="DefaultParagraphFont"/>
    <w:rsid w:val="00BF6888"/>
    <w:rPr>
      <w:i/>
    </w:rPr>
  </w:style>
  <w:style w:type="numbering" w:customStyle="1" w:styleId="headings">
    <w:name w:val="headings"/>
    <w:basedOn w:val="arabnumitem"/>
    <w:rsid w:val="00BF6888"/>
    <w:pPr>
      <w:numPr>
        <w:numId w:val="12"/>
      </w:numPr>
    </w:pPr>
  </w:style>
  <w:style w:type="character" w:styleId="Hyperlink">
    <w:name w:val="Hyperlink"/>
    <w:basedOn w:val="DefaultParagraphFont"/>
    <w:semiHidden/>
    <w:unhideWhenUsed/>
    <w:rsid w:val="00BF6888"/>
    <w:rPr>
      <w:color w:val="auto"/>
      <w:u w:val="none"/>
    </w:rPr>
  </w:style>
  <w:style w:type="paragraph" w:customStyle="1" w:styleId="image">
    <w:name w:val="image"/>
    <w:basedOn w:val="Normal"/>
    <w:next w:val="Normal"/>
    <w:rsid w:val="00BF6888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rsid w:val="00BF6888"/>
    <w:pPr>
      <w:numPr>
        <w:numId w:val="9"/>
      </w:numPr>
    </w:pPr>
  </w:style>
  <w:style w:type="numbering" w:customStyle="1" w:styleId="itemization2">
    <w:name w:val="itemization2"/>
    <w:basedOn w:val="NoList"/>
    <w:rsid w:val="00BF6888"/>
    <w:pPr>
      <w:numPr>
        <w:numId w:val="10"/>
      </w:numPr>
    </w:pPr>
  </w:style>
  <w:style w:type="paragraph" w:customStyle="1" w:styleId="keywords">
    <w:name w:val="keywords"/>
    <w:basedOn w:val="abstract"/>
    <w:next w:val="heading1"/>
    <w:rsid w:val="00BF6888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unhideWhenUsed/>
    <w:rsid w:val="00BF6888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BF6888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numitem">
    <w:name w:val="numitem"/>
    <w:basedOn w:val="Normal"/>
    <w:rsid w:val="00BF6888"/>
    <w:pPr>
      <w:numPr>
        <w:numId w:val="11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rsid w:val="00BF6888"/>
    <w:pPr>
      <w:ind w:firstLine="0"/>
    </w:pPr>
  </w:style>
  <w:style w:type="paragraph" w:customStyle="1" w:styleId="programcode">
    <w:name w:val="programcode"/>
    <w:basedOn w:val="Normal"/>
    <w:rsid w:val="00BF688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F6888"/>
    <w:pPr>
      <w:numPr>
        <w:numId w:val="1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F6888"/>
    <w:pPr>
      <w:numPr>
        <w:numId w:val="13"/>
      </w:numPr>
    </w:pPr>
  </w:style>
  <w:style w:type="paragraph" w:customStyle="1" w:styleId="runninghead-left">
    <w:name w:val="running head - left"/>
    <w:basedOn w:val="Normal"/>
    <w:rsid w:val="00BF6888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BF6888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sid w:val="00BF6888"/>
    <w:rPr>
      <w:sz w:val="18"/>
    </w:rPr>
  </w:style>
  <w:style w:type="paragraph" w:customStyle="1" w:styleId="papertitle">
    <w:name w:val="papertitle"/>
    <w:basedOn w:val="Normal"/>
    <w:next w:val="author"/>
    <w:rsid w:val="00BF6888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F6888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F6888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sid w:val="00BF6888"/>
    <w:rPr>
      <w:rFonts w:ascii="Courier" w:hAnsi="Courier"/>
      <w:noProof/>
    </w:rPr>
  </w:style>
  <w:style w:type="character" w:customStyle="1" w:styleId="ORCID">
    <w:name w:val="ORCID"/>
    <w:basedOn w:val="DefaultParagraphFont"/>
    <w:rsid w:val="00BF6888"/>
    <w:rPr>
      <w:position w:val="0"/>
      <w:vertAlign w:val="superscript"/>
    </w:rPr>
  </w:style>
  <w:style w:type="paragraph" w:styleId="FootnoteText">
    <w:name w:val="footnote text"/>
    <w:basedOn w:val="Normal"/>
    <w:link w:val="FootnoteTextChar"/>
    <w:semiHidden/>
    <w:rsid w:val="00BF6888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BF6888"/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ReferenceLine">
    <w:name w:val="ReferenceLine"/>
    <w:basedOn w:val="p1a"/>
    <w:semiHidden/>
    <w:unhideWhenUsed/>
    <w:rsid w:val="00BF6888"/>
    <w:pPr>
      <w:spacing w:line="200" w:lineRule="exact"/>
    </w:pPr>
    <w:rPr>
      <w:sz w:val="16"/>
    </w:rPr>
  </w:style>
  <w:style w:type="paragraph" w:styleId="BalloonText">
    <w:name w:val="Balloon Text"/>
    <w:basedOn w:val="Normal"/>
    <w:link w:val="BalloonTextChar"/>
    <w:semiHidden/>
    <w:rsid w:val="00BF68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F688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o22\Downloads\iitsrc_paper-WORD\iitsrc_paper-WOR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</Template>
  <TotalTime>21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Marko</dc:creator>
  <cp:keywords/>
  <dc:description/>
  <cp:lastModifiedBy>Andrej Marko</cp:lastModifiedBy>
  <cp:revision>1</cp:revision>
  <dcterms:created xsi:type="dcterms:W3CDTF">2022-10-18T16:14:00Z</dcterms:created>
  <dcterms:modified xsi:type="dcterms:W3CDTF">2022-10-18T16:36:00Z</dcterms:modified>
</cp:coreProperties>
</file>